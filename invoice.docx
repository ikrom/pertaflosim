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3F42E1">
        <w:tc>
          <w:tcPr>
            <w:tcW w:w="4000" w:type="pct"/>
            <w:vAlign w:val="bottom"/>
          </w:tcPr>
          <w:p w:rsidR="003F42E1" w:rsidRDefault="00456D71">
            <w:pPr>
              <w:pStyle w:val="Name"/>
              <w:spacing w:after="60"/>
            </w:pPr>
            <w:r>
              <w:t>Ikrom Aulia Fahdi</w:t>
            </w:r>
          </w:p>
          <w:p w:rsidR="003F42E1" w:rsidRDefault="00456D71">
            <w:pPr>
              <w:pStyle w:val="NoSpacing"/>
            </w:pPr>
            <w:hyperlink r:id="rId10" w:history="1">
              <w:r w:rsidRPr="00652B57">
                <w:rPr>
                  <w:rStyle w:val="Hyperlink"/>
                </w:rPr>
                <w:t>Ichrome.fahdi@gmail.com</w:t>
              </w:r>
            </w:hyperlink>
          </w:p>
          <w:p w:rsidR="00456D71" w:rsidRDefault="00456D71">
            <w:pPr>
              <w:pStyle w:val="NoSpacing"/>
            </w:pPr>
            <w:r>
              <w:t>08112881804</w:t>
            </w:r>
          </w:p>
        </w:tc>
        <w:tc>
          <w:tcPr>
            <w:tcW w:w="1000" w:type="pct"/>
            <w:vAlign w:val="bottom"/>
          </w:tcPr>
          <w:p w:rsidR="003F42E1" w:rsidRDefault="00B40D00">
            <w:pPr>
              <w:pStyle w:val="NoSpacing"/>
            </w:pPr>
            <w:r>
              <w:rPr>
                <w:noProof/>
              </w:rPr>
              <mc:AlternateContent>
                <mc:Choice Requires="wpg">
                  <w:drawing>
                    <wp:anchor distT="45720" distB="45720" distL="182880" distR="182880" simplePos="0" relativeHeight="251661312" behindDoc="0" locked="0" layoutInCell="1" allowOverlap="1">
                      <wp:simplePos x="0" y="0"/>
                      <wp:positionH relativeFrom="margin">
                        <wp:posOffset>-196215</wp:posOffset>
                      </wp:positionH>
                      <wp:positionV relativeFrom="margin">
                        <wp:posOffset>76200</wp:posOffset>
                      </wp:positionV>
                      <wp:extent cx="1051560" cy="628650"/>
                      <wp:effectExtent l="0" t="0" r="0" b="0"/>
                      <wp:wrapSquare wrapText="bothSides"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0" cy="628650"/>
                                <a:chOff x="0" y="0"/>
                                <a:chExt cx="3567448" cy="612661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0" y="0"/>
                                  <a:ext cx="3567448" cy="270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40D00" w:rsidRDefault="00B40D00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0" y="252692"/>
                                  <a:ext cx="3567448" cy="3599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0D00" w:rsidRDefault="00B40D00">
                                    <w:pPr>
                                      <w:rPr>
                                        <w:caps/>
                                        <w:color w:val="F24F4F" w:themeColor="accen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24F4F" w:themeColor="accent1"/>
                                        <w:sz w:val="26"/>
                                        <w:szCs w:val="26"/>
                                      </w:rPr>
                                      <w:t>Unpaid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8" o:spid="_x0000_s1026" style="position:absolute;left:0;text-align:left;margin-left:-15.45pt;margin-top:6pt;width:82.8pt;height:49.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">
      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f24f4f [3204]" stroked="f" strokeweight="1pt">
                        <v:textbox>
                          <w:txbxContent>
                            <w:p w:rsidR="00B40D00" w:rsidRDefault="00B40D0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0" o:spid="_x0000_s1028" type="#_x0000_t202" style="position:absolute;top:2526;width:3567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  <v:textbox inset=",7.2pt,,0">
                          <w:txbxContent>
                            <w:p w:rsidR="00B40D00" w:rsidRDefault="00B40D00">
                              <w:pPr>
                                <w:rPr>
                                  <w:caps/>
                                  <w:color w:val="F24F4F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F24F4F" w:themeColor="accent1"/>
                                  <w:sz w:val="26"/>
                                  <w:szCs w:val="26"/>
                                </w:rPr>
                                <w:t>Unpaid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3F42E1" w:rsidRDefault="005C4E2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2E1" w:rsidRDefault="005C4E23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82452F">
                              <w:rPr>
                                <w:rStyle w:val="Strong"/>
                              </w:rPr>
                              <w:t>45301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 id="Text Box 2" o:spid="_x0000_s1029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" filled="f" stroked="f" strokeweight=".5pt">
                <v:textbox style="layout-flow:vertical;mso-layout-flow-alt:bottom-to-top;mso-fit-shape-to-text:t" inset="0,14.4pt,18pt">
                  <w:txbxContent>
                    <w:p w:rsidR="003F42E1" w:rsidRDefault="005C4E23">
                      <w:pPr>
                        <w:pStyle w:val="Title"/>
                      </w:pPr>
                      <w:r>
                        <w:t xml:space="preserve">Invoice </w:t>
                      </w:r>
                      <w:r w:rsidR="0082452F">
                        <w:rPr>
                          <w:rStyle w:val="Strong"/>
                        </w:rPr>
                        <w:t>45301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844"/>
        <w:gridCol w:w="5156"/>
      </w:tblGrid>
      <w:tr w:rsidR="0082452F" w:rsidTr="0082452F">
        <w:trPr>
          <w:trHeight w:val="464"/>
        </w:trPr>
        <w:tc>
          <w:tcPr>
            <w:tcW w:w="3891" w:type="dxa"/>
            <w:vAlign w:val="bottom"/>
          </w:tcPr>
          <w:p w:rsidR="0082452F" w:rsidRDefault="0082452F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5218" w:type="dxa"/>
            <w:vAlign w:val="bottom"/>
          </w:tcPr>
          <w:p w:rsidR="0082452F" w:rsidRDefault="0082452F">
            <w:pPr>
              <w:pStyle w:val="InvoiceHeading"/>
              <w:spacing w:after="60"/>
            </w:pPr>
            <w:r>
              <w:t>To</w:t>
            </w:r>
          </w:p>
        </w:tc>
      </w:tr>
      <w:tr w:rsidR="0082452F" w:rsidTr="0082452F">
        <w:trPr>
          <w:trHeight w:val="1326"/>
        </w:trPr>
        <w:sdt>
          <w:sdtPr>
            <w:id w:val="-1843920489"/>
            <w:placeholder>
              <w:docPart w:val="5988ECF2CC354A76A29B8EC7720AE455"/>
            </w:placeholder>
            <w:date w:fullDate="2019-07-0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891" w:type="dxa"/>
                <w:tcMar>
                  <w:bottom w:w="360" w:type="dxa"/>
                </w:tcMar>
              </w:tcPr>
              <w:p w:rsidR="0082452F" w:rsidRDefault="0082452F">
                <w:pPr>
                  <w:pStyle w:val="NoSpacing"/>
                </w:pPr>
                <w:r>
                  <w:t>July 9, 2019</w:t>
                </w:r>
              </w:p>
            </w:tc>
          </w:sdtContent>
        </w:sdt>
        <w:tc>
          <w:tcPr>
            <w:tcW w:w="5218" w:type="dxa"/>
            <w:tcMar>
              <w:bottom w:w="360" w:type="dxa"/>
            </w:tcMar>
          </w:tcPr>
          <w:p w:rsidR="0082452F" w:rsidRDefault="0082452F" w:rsidP="0082452F">
            <w:pPr>
              <w:pStyle w:val="NoSpacing"/>
              <w:ind w:left="114" w:right="-447"/>
            </w:pPr>
            <w:r w:rsidRPr="0082452F">
              <w:t>Production Research URT (Upstream Research &amp; Technology)</w:t>
            </w:r>
            <w:r>
              <w:br/>
            </w:r>
            <w:r w:rsidRPr="0082452F">
              <w:t>Research and Technology Center</w:t>
            </w:r>
            <w:r>
              <w:br/>
            </w:r>
            <w:r w:rsidRPr="0082452F">
              <w:t>Pertamina</w:t>
            </w:r>
          </w:p>
        </w:tc>
      </w:tr>
    </w:tbl>
    <w:tbl>
      <w:tblPr>
        <w:tblStyle w:val="InvoiceTable"/>
        <w:tblW w:w="4999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5510"/>
        <w:gridCol w:w="2334"/>
      </w:tblGrid>
      <w:tr w:rsidR="0082452F" w:rsidTr="00456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82452F" w:rsidRDefault="0082452F">
            <w:r>
              <w:t>Quantity</w:t>
            </w:r>
          </w:p>
        </w:tc>
        <w:tc>
          <w:tcPr>
            <w:tcW w:w="3062" w:type="pct"/>
          </w:tcPr>
          <w:p w:rsidR="0082452F" w:rsidRDefault="0082452F">
            <w:r>
              <w:t>Description</w:t>
            </w:r>
          </w:p>
        </w:tc>
        <w:tc>
          <w:tcPr>
            <w:tcW w:w="1297" w:type="pct"/>
          </w:tcPr>
          <w:p w:rsidR="0082452F" w:rsidRDefault="0082452F" w:rsidP="0082452F">
            <w:pPr>
              <w:jc w:val="center"/>
            </w:pPr>
            <w:r>
              <w:t>Total</w:t>
            </w:r>
          </w:p>
        </w:tc>
      </w:tr>
      <w:tr w:rsidR="0082452F" w:rsidTr="00456D71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82452F" w:rsidRDefault="0082452F">
            <w:r>
              <w:t>1</w:t>
            </w:r>
          </w:p>
        </w:tc>
        <w:tc>
          <w:tcPr>
            <w:tcW w:w="3062" w:type="pct"/>
            <w:tcBorders>
              <w:top w:val="nil"/>
              <w:bottom w:val="single" w:sz="4" w:space="0" w:color="9B9482" w:themeColor="text2" w:themeTint="99"/>
            </w:tcBorders>
          </w:tcPr>
          <w:p w:rsidR="0082452F" w:rsidRDefault="0082452F">
            <w:r w:rsidRPr="0082452F">
              <w:t>Pembuatan Aplikasi Mobile dan Website Indihome VR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82452F" w:rsidRDefault="0082452F" w:rsidP="0082452F">
            <w:pPr>
              <w:ind w:right="-2412"/>
            </w:pPr>
            <w:r>
              <w:t>Rp. 2.500.000,00</w:t>
            </w:r>
          </w:p>
        </w:tc>
      </w:tr>
      <w:tr w:rsidR="0082452F" w:rsidTr="00456D71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82452F" w:rsidRDefault="0082452F">
            <w:r>
              <w:t>1</w:t>
            </w:r>
          </w:p>
        </w:tc>
        <w:tc>
          <w:tcPr>
            <w:tcW w:w="3062" w:type="pct"/>
            <w:tcBorders>
              <w:top w:val="single" w:sz="4" w:space="0" w:color="9B9482" w:themeColor="text2" w:themeTint="99"/>
            </w:tcBorders>
          </w:tcPr>
          <w:p w:rsidR="0082452F" w:rsidRDefault="0082452F">
            <w:r>
              <w:t>Biaya Hosting (1 bulan)</w:t>
            </w: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82452F" w:rsidRDefault="0082452F" w:rsidP="0082452F">
            <w:r>
              <w:t>Rp.</w:t>
            </w:r>
            <w:r w:rsidRPr="0082452F">
              <w:t xml:space="preserve"> 110.000</w:t>
            </w:r>
            <w:r>
              <w:t>,00</w:t>
            </w:r>
          </w:p>
        </w:tc>
      </w:tr>
      <w:tr w:rsidR="0082452F" w:rsidTr="00456D71">
        <w:trPr>
          <w:trHeight w:val="360"/>
        </w:trPr>
        <w:tc>
          <w:tcPr>
            <w:tcW w:w="641" w:type="pct"/>
          </w:tcPr>
          <w:p w:rsidR="0082452F" w:rsidRDefault="0082452F">
            <w:r>
              <w:t>1</w:t>
            </w:r>
          </w:p>
        </w:tc>
        <w:tc>
          <w:tcPr>
            <w:tcW w:w="3062" w:type="pct"/>
          </w:tcPr>
          <w:p w:rsidR="0082452F" w:rsidRDefault="0082452F">
            <w:r>
              <w:t>Biaya Domain (</w:t>
            </w:r>
            <w:hyperlink r:id="rId11" w:history="1">
              <w:r w:rsidRPr="00652B57">
                <w:rPr>
                  <w:rStyle w:val="Hyperlink"/>
                </w:rPr>
                <w:t>www.pertaflosim.com</w:t>
              </w:r>
            </w:hyperlink>
            <w:r>
              <w:t>)</w:t>
            </w:r>
          </w:p>
        </w:tc>
        <w:tc>
          <w:tcPr>
            <w:tcW w:w="1297" w:type="pct"/>
          </w:tcPr>
          <w:p w:rsidR="0082452F" w:rsidRDefault="0082452F" w:rsidP="0082452F">
            <w:r>
              <w:t>Rp. 137.500,00</w:t>
            </w:r>
          </w:p>
        </w:tc>
      </w:tr>
      <w:tr w:rsidR="00456D71" w:rsidTr="00456D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456D71" w:rsidRDefault="00456D71" w:rsidP="00456D71"/>
        </w:tc>
        <w:tc>
          <w:tcPr>
            <w:tcW w:w="3062" w:type="pct"/>
            <w:tcBorders>
              <w:top w:val="single" w:sz="4" w:space="0" w:color="F79595" w:themeColor="accent1" w:themeTint="99"/>
            </w:tcBorders>
          </w:tcPr>
          <w:p w:rsidR="00456D71" w:rsidRDefault="00456D71" w:rsidP="00456D71">
            <w:r>
              <w:t>Total</w:t>
            </w:r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456D71" w:rsidRDefault="00456D71" w:rsidP="00456D71">
            <w:pPr>
              <w:jc w:val="left"/>
            </w:pPr>
            <w:r>
              <w:t>Rp. 2.747.500,00</w:t>
            </w:r>
          </w:p>
        </w:tc>
      </w:tr>
    </w:tbl>
    <w:p w:rsidR="003F42E1" w:rsidRDefault="005C4E23">
      <w:pPr>
        <w:pStyle w:val="Closing"/>
      </w:pPr>
      <w:r>
        <w:t>Thank you for your business!</w:t>
      </w:r>
    </w:p>
    <w:sectPr w:rsidR="003F42E1">
      <w:footerReference w:type="default" r:id="rId12"/>
      <w:footerReference w:type="first" r:id="rId13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E23" w:rsidRDefault="005C4E23">
      <w:pPr>
        <w:spacing w:before="0" w:after="0"/>
      </w:pPr>
      <w:r>
        <w:separator/>
      </w:r>
    </w:p>
  </w:endnote>
  <w:endnote w:type="continuationSeparator" w:id="0">
    <w:p w:rsidR="005C4E23" w:rsidRDefault="005C4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2E1" w:rsidRDefault="005C4E2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3F42E1">
      <w:trPr>
        <w:jc w:val="center"/>
      </w:trPr>
      <w:tc>
        <w:tcPr>
          <w:tcW w:w="1665" w:type="pct"/>
          <w:vAlign w:val="center"/>
        </w:tcPr>
        <w:p w:rsidR="003F42E1" w:rsidRDefault="005C4E23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456D71">
            <w:t>08112881804</w:t>
          </w:r>
        </w:p>
      </w:tc>
      <w:tc>
        <w:tcPr>
          <w:tcW w:w="3335" w:type="pct"/>
          <w:vAlign w:val="center"/>
        </w:tcPr>
        <w:p w:rsidR="003F42E1" w:rsidRDefault="005C4E23">
          <w:pPr>
            <w:pStyle w:val="Footer"/>
          </w:pPr>
          <w:r>
            <w:rPr>
              <w:rStyle w:val="ContactHeading"/>
            </w:rPr>
            <w:t xml:space="preserve">Email: </w:t>
          </w:r>
          <w:r w:rsidR="00456D71">
            <w:t>ichrome.fahdi@gmail.com</w:t>
          </w:r>
        </w:p>
      </w:tc>
    </w:tr>
    <w:tr w:rsidR="003F42E1">
      <w:trPr>
        <w:jc w:val="center"/>
      </w:trPr>
      <w:tc>
        <w:tcPr>
          <w:tcW w:w="1665" w:type="pct"/>
          <w:vAlign w:val="center"/>
        </w:tcPr>
        <w:p w:rsidR="003F42E1" w:rsidRDefault="003F42E1" w:rsidP="00456D71">
          <w:pPr>
            <w:pStyle w:val="Footer"/>
            <w:ind w:left="0"/>
          </w:pPr>
        </w:p>
      </w:tc>
      <w:tc>
        <w:tcPr>
          <w:tcW w:w="3335" w:type="pct"/>
          <w:vAlign w:val="center"/>
        </w:tcPr>
        <w:p w:rsidR="003F42E1" w:rsidRDefault="003F42E1">
          <w:pPr>
            <w:pStyle w:val="Footer"/>
          </w:pPr>
        </w:p>
      </w:tc>
    </w:tr>
  </w:tbl>
  <w:p w:rsidR="003F42E1" w:rsidRDefault="003F42E1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E23" w:rsidRDefault="005C4E23">
      <w:pPr>
        <w:spacing w:before="0" w:after="0"/>
      </w:pPr>
      <w:r>
        <w:separator/>
      </w:r>
    </w:p>
  </w:footnote>
  <w:footnote w:type="continuationSeparator" w:id="0">
    <w:p w:rsidR="005C4E23" w:rsidRDefault="005C4E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F"/>
    <w:rsid w:val="000C24A3"/>
    <w:rsid w:val="003F42E1"/>
    <w:rsid w:val="00456D71"/>
    <w:rsid w:val="005C4E23"/>
    <w:rsid w:val="0082452F"/>
    <w:rsid w:val="00B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141DEB"/>
  <w15:chartTrackingRefBased/>
  <w15:docId w15:val="{ECBFA3B2-6F9A-4186-9D58-832AE84A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2452F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ertaflosim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Ichrome.fahdi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omaf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88ECF2CC354A76A29B8EC7720AE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32A8D-ADEE-4259-8BA5-D1E86A5D9110}"/>
      </w:docPartPr>
      <w:docPartBody>
        <w:p w:rsidR="00000000" w:rsidRDefault="00021420" w:rsidP="00021420">
          <w:pPr>
            <w:pStyle w:val="5988ECF2CC354A76A29B8EC7720AE45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20"/>
    <w:rsid w:val="00021420"/>
    <w:rsid w:val="002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462D9AB98403F8DAEBE8B9184ECF9">
    <w:name w:val="8C4462D9AB98403F8DAEBE8B9184ECF9"/>
  </w:style>
  <w:style w:type="paragraph" w:customStyle="1" w:styleId="842ED08E5BDC413F97F939279DA84812">
    <w:name w:val="842ED08E5BDC413F97F939279DA84812"/>
  </w:style>
  <w:style w:type="paragraph" w:customStyle="1" w:styleId="47FB41269A314009BC051B5D39F733C6">
    <w:name w:val="47FB41269A314009BC051B5D39F733C6"/>
  </w:style>
  <w:style w:type="paragraph" w:customStyle="1" w:styleId="58682DE0736846F7B4DD7CEE945963EF">
    <w:name w:val="58682DE0736846F7B4DD7CEE945963EF"/>
  </w:style>
  <w:style w:type="paragraph" w:customStyle="1" w:styleId="56FA460038B148C0BC973B773B6808CF">
    <w:name w:val="56FA460038B148C0BC973B773B6808CF"/>
  </w:style>
  <w:style w:type="paragraph" w:customStyle="1" w:styleId="B3B7A2D3F424415EB6A057D4921BCC7C">
    <w:name w:val="B3B7A2D3F424415EB6A057D4921BCC7C"/>
  </w:style>
  <w:style w:type="paragraph" w:customStyle="1" w:styleId="3CA68A4E458D494C8CA7B523FEA5ABD1">
    <w:name w:val="3CA68A4E458D494C8CA7B523FEA5ABD1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F16D1E200733416AB5B6E6B8E14F9E6B">
    <w:name w:val="F16D1E200733416AB5B6E6B8E14F9E6B"/>
  </w:style>
  <w:style w:type="paragraph" w:customStyle="1" w:styleId="5988ECF2CC354A76A29B8EC7720AE455">
    <w:name w:val="5988ECF2CC354A76A29B8EC7720AE455"/>
    <w:rsid w:val="00021420"/>
  </w:style>
  <w:style w:type="paragraph" w:customStyle="1" w:styleId="3CA265FDD61A482EA4DAB20FBC06CB07">
    <w:name w:val="3CA265FDD61A482EA4DAB20FBC06CB07"/>
    <w:rsid w:val="00021420"/>
  </w:style>
  <w:style w:type="paragraph" w:customStyle="1" w:styleId="2CDDC2804C9C4E6C9479348A28042BFA">
    <w:name w:val="2CDDC2804C9C4E6C9479348A28042BFA"/>
    <w:rsid w:val="00021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78EBE5-56C8-4B63-8DEE-EA345BDC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ikrom</dc:creator>
  <cp:lastModifiedBy>ikrom aulia fahdi</cp:lastModifiedBy>
  <cp:revision>3</cp:revision>
  <dcterms:created xsi:type="dcterms:W3CDTF">2019-07-09T04:31:00Z</dcterms:created>
  <dcterms:modified xsi:type="dcterms:W3CDTF">2019-07-09T04:42:00Z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